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C155A4" w:rsidP="00C155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OrgPortal Web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C155A4" w:rsidP="00C155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Wireframes r3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C155A4" w:rsidP="00C155A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Jerry Falconer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C155A4" w:rsidP="00C155A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2/24/2014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C155A4"/>
      </w:sdtContent>
    </w:sdt>
    <w:p w:rsidR="001A4DCA" w:rsidRDefault="0060061A" w:rsidP="00C155A4">
      <w:pPr>
        <w:pStyle w:val="AxureHeading2"/>
        <w:keepNext/>
        <w:numPr>
          <w:ilvl w:val="0"/>
          <w:numId w:val="0"/>
        </w:numPr>
      </w:pPr>
      <w:r>
        <w:br w:type="page"/>
      </w:r>
    </w:p>
    <w:p w:rsidR="001A4DCA" w:rsidRDefault="0060061A">
      <w:pPr>
        <w:pStyle w:val="AxureHeading2"/>
        <w:keepNext/>
      </w:pPr>
      <w:r>
        <w:lastRenderedPageBreak/>
        <w:t>Home Upload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30CA8558" wp14:editId="646A4C7F">
            <wp:extent cx="6848475" cy="51720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lastRenderedPageBreak/>
        <w:t>Main Nav</w:t>
      </w:r>
      <w:r w:rsidR="00C155A4">
        <w:t>igation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5D058192" wp14:editId="3748AB49">
            <wp:extent cx="6848475" cy="51720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lastRenderedPageBreak/>
        <w:t>Upload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79DFE2E9" wp14:editId="1D110B38">
            <wp:extent cx="6848475" cy="51720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 w:rsidP="00C155A4">
      <w:pPr>
        <w:pStyle w:val="AxureHeading2"/>
        <w:keepNext/>
      </w:pPr>
      <w:r>
        <w:br w:type="page"/>
      </w:r>
      <w:r>
        <w:lastRenderedPageBreak/>
        <w:t>Manage Store</w:t>
      </w:r>
      <w:r w:rsidR="00C155A4">
        <w:t xml:space="preserve"> - </w:t>
      </w:r>
      <w:r>
        <w:t>Feature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31E81F83" wp14:editId="310DB8F6">
            <wp:extent cx="6848475" cy="51720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Feature Added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767D7D12" wp14:editId="47341539">
            <wp:extent cx="6848475" cy="51720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 w:rsidR="00C155A4">
        <w:lastRenderedPageBreak/>
        <w:t xml:space="preserve">Manage Store - </w:t>
      </w:r>
      <w:r>
        <w:t>Categories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341F04F3" wp14:editId="250D9E91">
            <wp:extent cx="6848475" cy="517207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Add Category</w:t>
      </w:r>
    </w:p>
    <w:p w:rsidR="001A4DCA" w:rsidRDefault="00CD566B">
      <w:pPr>
        <w:pStyle w:val="AxureImageParagraph"/>
      </w:pPr>
      <w:r>
        <w:rPr>
          <w:noProof/>
        </w:rPr>
        <w:drawing>
          <wp:inline distT="0" distB="0" distL="0" distR="0" wp14:anchorId="129AE5A1" wp14:editId="5B680590">
            <wp:extent cx="6848475" cy="5172075"/>
            <wp:effectExtent l="0" t="0" r="0" b="0"/>
            <wp:docPr id="25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Category added</w:t>
      </w:r>
    </w:p>
    <w:p w:rsidR="001A4DCA" w:rsidRDefault="00CD566B">
      <w:pPr>
        <w:pStyle w:val="AxureImageParagraph"/>
      </w:pPr>
      <w:r>
        <w:rPr>
          <w:noProof/>
        </w:rPr>
        <w:drawing>
          <wp:inline distT="0" distB="0" distL="0" distR="0" wp14:anchorId="2096CD16" wp14:editId="54469131">
            <wp:extent cx="6848475" cy="5172075"/>
            <wp:effectExtent l="0" t="0" r="0" b="0"/>
            <wp:docPr id="26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Delete Category</w:t>
      </w:r>
    </w:p>
    <w:p w:rsidR="001A4DCA" w:rsidRDefault="00CD566B">
      <w:pPr>
        <w:pStyle w:val="AxureImageParagraph"/>
      </w:pPr>
      <w:r>
        <w:rPr>
          <w:noProof/>
        </w:rPr>
        <w:drawing>
          <wp:inline distT="0" distB="0" distL="0" distR="0" wp14:anchorId="248BFC28" wp14:editId="29555815">
            <wp:extent cx="6848475" cy="5172075"/>
            <wp:effectExtent l="0" t="0" r="0" b="0"/>
            <wp:docPr id="27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</w:p>
    <w:p w:rsidR="001A4DCA" w:rsidRDefault="0060061A">
      <w:pPr>
        <w:pStyle w:val="AxureHeading2"/>
        <w:keepNext/>
      </w:pPr>
      <w:r>
        <w:lastRenderedPageBreak/>
        <w:t>Edit Category</w:t>
      </w:r>
    </w:p>
    <w:p w:rsidR="001A4DCA" w:rsidRDefault="00CD566B">
      <w:pPr>
        <w:pStyle w:val="AxureImageParagraph"/>
      </w:pPr>
      <w:r>
        <w:rPr>
          <w:noProof/>
        </w:rPr>
        <w:drawing>
          <wp:inline distT="0" distB="0" distL="0" distR="0" wp14:anchorId="3522E19F" wp14:editId="16366BF4">
            <wp:extent cx="6848475" cy="5172075"/>
            <wp:effectExtent l="0" t="0" r="0" b="0"/>
            <wp:docPr id="28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Category Edit</w:t>
      </w:r>
    </w:p>
    <w:p w:rsidR="001A4DCA" w:rsidRDefault="00CD566B">
      <w:pPr>
        <w:pStyle w:val="AxureImageParagraph"/>
      </w:pPr>
      <w:r>
        <w:rPr>
          <w:noProof/>
        </w:rPr>
        <w:drawing>
          <wp:inline distT="0" distB="0" distL="0" distR="0" wp14:anchorId="2D8E326E" wp14:editId="4331741C">
            <wp:extent cx="6848475" cy="5172075"/>
            <wp:effectExtent l="0" t="0" r="0" b="0"/>
            <wp:docPr id="29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Edited Category</w:t>
      </w:r>
    </w:p>
    <w:p w:rsidR="001A4DCA" w:rsidRDefault="00CD566B">
      <w:pPr>
        <w:pStyle w:val="AxureImageParagraph"/>
      </w:pPr>
      <w:r>
        <w:rPr>
          <w:noProof/>
        </w:rPr>
        <w:drawing>
          <wp:inline distT="0" distB="0" distL="0" distR="0" wp14:anchorId="03C9D99D" wp14:editId="71AE0FF5">
            <wp:extent cx="6848475" cy="51720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 w:rsidR="00C155A4">
        <w:lastRenderedPageBreak/>
        <w:t xml:space="preserve">Manage Store - </w:t>
      </w:r>
      <w:r>
        <w:t>Branding</w:t>
      </w:r>
    </w:p>
    <w:p w:rsidR="001A4DCA" w:rsidRDefault="0060061A">
      <w:pPr>
        <w:pStyle w:val="AxureImageParagraph"/>
      </w:pPr>
      <w:r>
        <w:rPr>
          <w:noProof/>
        </w:rPr>
        <w:drawing>
          <wp:inline distT="0" distB="0" distL="0" distR="0" wp14:anchorId="33BA1EF4" wp14:editId="06424C83">
            <wp:extent cx="6848475" cy="517207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CA" w:rsidRDefault="0060061A">
      <w:pPr>
        <w:pStyle w:val="AxureHeading2"/>
        <w:keepNext/>
      </w:pPr>
      <w:r>
        <w:br w:type="page"/>
      </w:r>
      <w:r>
        <w:lastRenderedPageBreak/>
        <w:t>Save Branding</w:t>
      </w:r>
    </w:p>
    <w:p w:rsidR="001A4DCA" w:rsidRDefault="00AE671F">
      <w:pPr>
        <w:pStyle w:val="AxureImageParagraph"/>
      </w:pPr>
      <w:r>
        <w:rPr>
          <w:noProof/>
        </w:rPr>
        <w:drawing>
          <wp:inline distT="0" distB="0" distL="0" distR="0" wp14:anchorId="1026FF08" wp14:editId="43128809">
            <wp:extent cx="6848475" cy="5172075"/>
            <wp:effectExtent l="0" t="0" r="0" b="0"/>
            <wp:docPr id="30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1F" w:rsidRDefault="00AE671F" w:rsidP="00AE671F">
      <w:pPr>
        <w:pStyle w:val="AxureHeading2"/>
        <w:keepNext/>
      </w:pPr>
      <w:r>
        <w:lastRenderedPageBreak/>
        <w:t>Preview</w:t>
      </w:r>
    </w:p>
    <w:p w:rsidR="00AE671F" w:rsidRDefault="00AE671F" w:rsidP="00AE671F">
      <w:pPr>
        <w:pStyle w:val="AxureImageParagraph"/>
      </w:pPr>
      <w:r>
        <w:rPr>
          <w:noProof/>
        </w:rPr>
        <w:drawing>
          <wp:inline distT="0" distB="0" distL="0" distR="0" wp14:anchorId="159200D8" wp14:editId="1D3714DF">
            <wp:extent cx="6848475" cy="4295775"/>
            <wp:effectExtent l="0" t="0" r="0" b="0"/>
            <wp:docPr id="3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71F" w:rsidRDefault="00AE671F" w:rsidP="00AE671F"/>
    <w:p w:rsidR="00C155A4" w:rsidRDefault="00C155A4"/>
    <w:sectPr w:rsidR="00C155A4" w:rsidSect="004F3FB3">
      <w:headerReference w:type="default" r:id="rId25"/>
      <w:footerReference w:type="default" r:id="rId26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61A" w:rsidRDefault="0060061A" w:rsidP="00093BE1">
      <w:pPr>
        <w:spacing w:before="0" w:after="0"/>
      </w:pPr>
      <w:r>
        <w:separator/>
      </w:r>
    </w:p>
  </w:endnote>
  <w:endnote w:type="continuationSeparator" w:id="0">
    <w:p w:rsidR="0060061A" w:rsidRDefault="0060061A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AE671F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61A" w:rsidRDefault="0060061A" w:rsidP="00093BE1">
      <w:pPr>
        <w:spacing w:before="0" w:after="0"/>
      </w:pPr>
      <w:r>
        <w:separator/>
      </w:r>
    </w:p>
  </w:footnote>
  <w:footnote w:type="continuationSeparator" w:id="0">
    <w:p w:rsidR="0060061A" w:rsidRDefault="0060061A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6850170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C155A4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OrgPortal Web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D20A13"/>
    <w:multiLevelType w:val="multilevel"/>
    <w:tmpl w:val="378EAAA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A126436"/>
    <w:multiLevelType w:val="multilevel"/>
    <w:tmpl w:val="49A830B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A4DCA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0061A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D4B9A"/>
    <w:rsid w:val="009F6624"/>
    <w:rsid w:val="00A67C9A"/>
    <w:rsid w:val="00AA7145"/>
    <w:rsid w:val="00AC49FE"/>
    <w:rsid w:val="00AE671F"/>
    <w:rsid w:val="00B007A7"/>
    <w:rsid w:val="00B14927"/>
    <w:rsid w:val="00B44158"/>
    <w:rsid w:val="00B77DA9"/>
    <w:rsid w:val="00BB4EDF"/>
    <w:rsid w:val="00BE24BC"/>
    <w:rsid w:val="00BF5069"/>
    <w:rsid w:val="00C155A4"/>
    <w:rsid w:val="00C3790F"/>
    <w:rsid w:val="00C5657F"/>
    <w:rsid w:val="00C56E90"/>
    <w:rsid w:val="00C62A92"/>
    <w:rsid w:val="00CA69B0"/>
    <w:rsid w:val="00CB1DD0"/>
    <w:rsid w:val="00CC63DF"/>
    <w:rsid w:val="00CD566B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0B3CC4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05987-6596-49FA-ACC9-7D6577EB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1195</TotalTime>
  <Pages>16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OrgPortal Web</dc:title>
  <dc:subject>Wireframes r3</dc:subject>
  <dc:creator>Jerry Falconer</dc:creator>
  <cp:lastModifiedBy>Jerry Falconer</cp:lastModifiedBy>
  <cp:revision>6</cp:revision>
  <cp:lastPrinted>2010-09-03T00:33:00Z</cp:lastPrinted>
  <dcterms:created xsi:type="dcterms:W3CDTF">2010-09-03T21:47:00Z</dcterms:created>
  <dcterms:modified xsi:type="dcterms:W3CDTF">2014-02-25T15:38:00Z</dcterms:modified>
</cp:coreProperties>
</file>