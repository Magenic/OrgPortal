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E02227" w:rsidP="00E0222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OrgPortal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E02227" w:rsidP="00E0222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Wireframes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E02227" w:rsidP="00E0222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Jerry Falconer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2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E02227" w:rsidP="00E0222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2/11/2014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93030"/>
      </w:sdtContent>
    </w:sdt>
    <w:p w:rsidR="007663AF" w:rsidRDefault="000529CE">
      <w:pPr>
        <w:pStyle w:val="AxureHeading2"/>
        <w:keepNext/>
      </w:pPr>
      <w:r>
        <w:br w:type="page"/>
      </w:r>
      <w:r>
        <w:lastRenderedPageBreak/>
        <w:t>Home (Admin)</w:t>
      </w:r>
    </w:p>
    <w:p w:rsidR="007663AF" w:rsidRDefault="000529CE">
      <w:pPr>
        <w:pStyle w:val="AxureImageParagraph"/>
      </w:pPr>
      <w:r>
        <w:rPr>
          <w:noProof/>
        </w:rPr>
        <w:drawing>
          <wp:inline distT="0" distB="0" distL="0" distR="0" wp14:anchorId="4EC88EB9" wp14:editId="7F183F12">
            <wp:extent cx="6848475" cy="4448175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AF" w:rsidRDefault="000529CE">
      <w:pPr>
        <w:pStyle w:val="AxureHeading2"/>
        <w:keepNext/>
      </w:pPr>
      <w:r>
        <w:br w:type="page"/>
      </w:r>
      <w:r>
        <w:lastRenderedPageBreak/>
        <w:t>Recent Upload Menu</w:t>
      </w:r>
    </w:p>
    <w:p w:rsidR="007663AF" w:rsidRDefault="000529CE">
      <w:pPr>
        <w:pStyle w:val="AxureImageParagraph"/>
      </w:pPr>
      <w:r>
        <w:rPr>
          <w:noProof/>
        </w:rPr>
        <w:drawing>
          <wp:inline distT="0" distB="0" distL="0" distR="0" wp14:anchorId="60389D02" wp14:editId="76EC3F26">
            <wp:extent cx="6848475" cy="4448175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AF" w:rsidRDefault="000529CE">
      <w:pPr>
        <w:pStyle w:val="AxureHeading2"/>
        <w:keepNext/>
      </w:pPr>
      <w:r>
        <w:br w:type="page"/>
      </w:r>
      <w:r>
        <w:lastRenderedPageBreak/>
        <w:t>Menu (Main)</w:t>
      </w:r>
    </w:p>
    <w:p w:rsidR="007663AF" w:rsidRDefault="003E7AF9">
      <w:pPr>
        <w:pStyle w:val="AxureImageParagraph"/>
      </w:pPr>
      <w:r>
        <w:rPr>
          <w:noProof/>
        </w:rPr>
        <w:drawing>
          <wp:inline distT="0" distB="0" distL="0" distR="0" wp14:anchorId="01ADEC43" wp14:editId="084D6DC2">
            <wp:extent cx="6848475" cy="4448175"/>
            <wp:effectExtent l="0" t="0" r="0" b="0"/>
            <wp:docPr id="5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63AF" w:rsidRDefault="000529CE">
      <w:pPr>
        <w:pStyle w:val="AxureHeading2"/>
        <w:keepNext/>
      </w:pPr>
      <w:r>
        <w:br w:type="page"/>
      </w:r>
      <w:r>
        <w:lastRenderedPageBreak/>
        <w:t>App Bar</w:t>
      </w:r>
    </w:p>
    <w:p w:rsidR="007663AF" w:rsidRDefault="000529CE">
      <w:pPr>
        <w:pStyle w:val="AxureImageParagraph"/>
      </w:pPr>
      <w:r>
        <w:rPr>
          <w:noProof/>
        </w:rPr>
        <w:drawing>
          <wp:inline distT="0" distB="0" distL="0" distR="0" wp14:anchorId="5C779B9B" wp14:editId="739977D3">
            <wp:extent cx="6848475" cy="4448175"/>
            <wp:effectExtent l="0" t="0" r="0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AF" w:rsidRDefault="007663AF" w:rsidP="00E02227">
      <w:pPr>
        <w:sectPr w:rsidR="007663AF">
          <w:headerReference w:type="default" r:id="rId14"/>
          <w:footerReference w:type="default" r:id="rId15"/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:rsidR="000529CE" w:rsidRDefault="000529CE"/>
    <w:sectPr w:rsidR="000529CE" w:rsidSect="004F3FB3">
      <w:headerReference w:type="default" r:id="rId16"/>
      <w:footerReference w:type="default" r:id="rId17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030" w:rsidRDefault="00793030" w:rsidP="00093BE1">
      <w:pPr>
        <w:spacing w:before="0" w:after="0"/>
      </w:pPr>
      <w:r>
        <w:separator/>
      </w:r>
    </w:p>
  </w:endnote>
  <w:endnote w:type="continuationSeparator" w:id="0">
    <w:p w:rsidR="00793030" w:rsidRDefault="00793030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3E7AF9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5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DB12BA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030" w:rsidRDefault="00793030" w:rsidP="00093BE1">
      <w:pPr>
        <w:spacing w:before="0" w:after="0"/>
      </w:pPr>
      <w:r>
        <w:separator/>
      </w:r>
    </w:p>
  </w:footnote>
  <w:footnote w:type="continuationSeparator" w:id="0">
    <w:p w:rsidR="00793030" w:rsidRDefault="00793030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E0222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OrgPortal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-26206476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E0222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OrgPortal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ECD60F7"/>
    <w:multiLevelType w:val="multilevel"/>
    <w:tmpl w:val="59E05E6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654461D"/>
    <w:multiLevelType w:val="multilevel"/>
    <w:tmpl w:val="F7B8F79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2"/>
  </w:num>
  <w:num w:numId="5">
    <w:abstractNumId w:val="2"/>
  </w:num>
  <w:num w:numId="6">
    <w:abstractNumId w:val="5"/>
  </w:num>
  <w:num w:numId="7">
    <w:abstractNumId w:val="9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29CE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3E7AF9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F3FB3"/>
    <w:rsid w:val="005164E1"/>
    <w:rsid w:val="00526A97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F663D"/>
    <w:rsid w:val="00712696"/>
    <w:rsid w:val="007663AF"/>
    <w:rsid w:val="00772CBA"/>
    <w:rsid w:val="007738B0"/>
    <w:rsid w:val="0077501F"/>
    <w:rsid w:val="00775200"/>
    <w:rsid w:val="00781080"/>
    <w:rsid w:val="0079303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02227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532530"/>
    <w:rsid w:val="006B709E"/>
    <w:rsid w:val="007A5193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BB14EC-30BA-4499-A67D-05507B88F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</TotalTime>
  <Pages>5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OrgPortal</dc:title>
  <dc:subject>Wireframes</dc:subject>
  <dc:creator>Jerry Falconer</dc:creator>
  <cp:lastModifiedBy>Jerry Falconer</cp:lastModifiedBy>
  <cp:revision>4</cp:revision>
  <cp:lastPrinted>2010-09-03T00:33:00Z</cp:lastPrinted>
  <dcterms:created xsi:type="dcterms:W3CDTF">2010-09-03T21:47:00Z</dcterms:created>
  <dcterms:modified xsi:type="dcterms:W3CDTF">2014-02-11T17:42:00Z</dcterms:modified>
</cp:coreProperties>
</file>