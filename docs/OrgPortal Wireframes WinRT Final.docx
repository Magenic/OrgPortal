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0A43B5" w:rsidP="000A43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 Portal WinRT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A43B5" w:rsidP="000A43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Wireframes Final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A43B5" w:rsidP="000A43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Jerry Falconer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A43B5" w:rsidP="000A43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2/26/2014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0A43B5"/>
      </w:sdtContent>
    </w:sdt>
    <w:p w:rsidR="00771359" w:rsidRDefault="00761564">
      <w:pPr>
        <w:pStyle w:val="AxureHeading2"/>
        <w:keepNext/>
      </w:pPr>
      <w:r>
        <w:br w:type="page"/>
      </w:r>
      <w:r>
        <w:lastRenderedPageBreak/>
        <w:t>User Home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08A65686" wp14:editId="70520F5E">
            <wp:extent cx="6858000" cy="42005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Menu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17248E4D" wp14:editId="7073CAE7">
            <wp:extent cx="6858000" cy="42005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Home Scroll Vertical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253C0332" wp14:editId="0A5351A3">
            <wp:extent cx="6858000" cy="42005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Home Scroll Right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396F7DBB" wp14:editId="05374C86">
            <wp:extent cx="6848475" cy="44481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Your Apps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357F5F23" wp14:editId="72718CDD">
            <wp:extent cx="6848475" cy="44481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 w:rsidP="000A43B5">
      <w:pPr>
        <w:pStyle w:val="AxureHeading2"/>
        <w:keepNext/>
      </w:pPr>
      <w:r>
        <w:br w:type="page"/>
      </w:r>
      <w:r>
        <w:lastRenderedPageBreak/>
        <w:t>Category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2B88CDA2" wp14:editId="3A458B4E">
            <wp:extent cx="6848475" cy="44481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App</w:t>
      </w:r>
      <w:r w:rsidR="000A43B5">
        <w:t xml:space="preserve"> Home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18FE05CE" wp14:editId="64317AD6">
            <wp:extent cx="6848475" cy="44481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Installing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59425D20" wp14:editId="61FB785A">
            <wp:extent cx="6848475" cy="44481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Installed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07450BD6" wp14:editId="7EE3BCDF">
            <wp:extent cx="6848475" cy="444817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61564">
      <w:pPr>
        <w:pStyle w:val="AxureHeading2"/>
        <w:keepNext/>
      </w:pPr>
      <w:r>
        <w:br w:type="page"/>
      </w:r>
      <w:r>
        <w:lastRenderedPageBreak/>
        <w:t>Update Version</w:t>
      </w:r>
    </w:p>
    <w:p w:rsidR="00771359" w:rsidRDefault="00761564">
      <w:pPr>
        <w:pStyle w:val="AxureImageParagraph"/>
      </w:pPr>
      <w:r>
        <w:rPr>
          <w:noProof/>
        </w:rPr>
        <w:drawing>
          <wp:inline distT="0" distB="0" distL="0" distR="0" wp14:anchorId="01D1B6B2" wp14:editId="655A6B8E">
            <wp:extent cx="6848475" cy="444817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9" w:rsidRDefault="00771359">
      <w:bookmarkStart w:id="0" w:name="_GoBack"/>
      <w:bookmarkEnd w:id="0"/>
    </w:p>
    <w:sectPr w:rsidR="00771359" w:rsidSect="000A43B5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564" w:rsidRDefault="00761564" w:rsidP="00093BE1">
      <w:pPr>
        <w:spacing w:before="0" w:after="0"/>
      </w:pPr>
      <w:r>
        <w:separator/>
      </w:r>
    </w:p>
  </w:endnote>
  <w:endnote w:type="continuationSeparator" w:id="0">
    <w:p w:rsidR="00761564" w:rsidRDefault="0076156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A43B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564" w:rsidRDefault="00761564" w:rsidP="00093BE1">
      <w:pPr>
        <w:spacing w:before="0" w:after="0"/>
      </w:pPr>
      <w:r>
        <w:separator/>
      </w:r>
    </w:p>
  </w:footnote>
  <w:footnote w:type="continuationSeparator" w:id="0">
    <w:p w:rsidR="00761564" w:rsidRDefault="0076156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59682667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0A43B5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 Portal WinRT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4E3405D"/>
    <w:multiLevelType w:val="multilevel"/>
    <w:tmpl w:val="BDD29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B2673F"/>
    <w:multiLevelType w:val="multilevel"/>
    <w:tmpl w:val="47143E0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3B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61564"/>
    <w:rsid w:val="00771359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275FD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5E70B-A119-46EB-A55E-2832E02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6</TotalTime>
  <Pages>11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 Portal WinRT</dc:title>
  <dc:subject>Wireframes Final</dc:subject>
  <dc:creator>Jerry Falconer</dc:creator>
  <cp:lastModifiedBy>Jerry Falconer</cp:lastModifiedBy>
  <cp:revision>3</cp:revision>
  <cp:lastPrinted>2010-09-03T00:33:00Z</cp:lastPrinted>
  <dcterms:created xsi:type="dcterms:W3CDTF">2010-09-03T21:47:00Z</dcterms:created>
  <dcterms:modified xsi:type="dcterms:W3CDTF">2014-02-26T20:17:00Z</dcterms:modified>
</cp:coreProperties>
</file>