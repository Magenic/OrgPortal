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D233E8" w:rsidP="00D233E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OrgPortal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D233E8" w:rsidP="00D233E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Wireframes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D233E8" w:rsidP="00D233E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Jerry Falconer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D233E8" w:rsidP="00D233E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2/10/2014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D233E8"/>
      </w:sdtContent>
    </w:sdt>
    <w:p w:rsidR="00E161EE" w:rsidRDefault="00312FCD">
      <w:pPr>
        <w:pStyle w:val="AxureHeading2"/>
        <w:keepNext/>
      </w:pPr>
      <w:r>
        <w:br w:type="page"/>
      </w:r>
      <w:r>
        <w:lastRenderedPageBreak/>
        <w:t>Home</w:t>
      </w:r>
    </w:p>
    <w:p w:rsidR="00E161EE" w:rsidRDefault="00312FCD">
      <w:pPr>
        <w:pStyle w:val="AxureImageParagraph"/>
      </w:pPr>
      <w:r>
        <w:rPr>
          <w:noProof/>
        </w:rPr>
        <w:drawing>
          <wp:inline distT="0" distB="0" distL="0" distR="0" wp14:anchorId="09276B89" wp14:editId="48552AE1">
            <wp:extent cx="6858000" cy="42005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EE" w:rsidRDefault="00312FCD">
      <w:pPr>
        <w:pStyle w:val="AxureHeading2"/>
        <w:keepNext/>
      </w:pPr>
      <w:r>
        <w:br w:type="page"/>
      </w:r>
      <w:r>
        <w:lastRenderedPageBreak/>
        <w:t>Home Scroll Vertical</w:t>
      </w:r>
    </w:p>
    <w:p w:rsidR="00E161EE" w:rsidRDefault="00312FCD">
      <w:pPr>
        <w:pStyle w:val="AxureImageParagraph"/>
      </w:pPr>
      <w:r>
        <w:rPr>
          <w:noProof/>
        </w:rPr>
        <w:drawing>
          <wp:inline distT="0" distB="0" distL="0" distR="0" wp14:anchorId="065AD7DA" wp14:editId="66177F10">
            <wp:extent cx="6858000" cy="420052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EE" w:rsidRDefault="00312FCD">
      <w:pPr>
        <w:pStyle w:val="AxureHeading2"/>
        <w:keepNext/>
      </w:pPr>
      <w:r>
        <w:br w:type="page"/>
      </w:r>
      <w:r>
        <w:lastRenderedPageBreak/>
        <w:t xml:space="preserve">Home </w:t>
      </w:r>
      <w:r w:rsidR="00D233E8">
        <w:t>Scroll</w:t>
      </w:r>
      <w:r>
        <w:t xml:space="preserve"> Right</w:t>
      </w:r>
    </w:p>
    <w:p w:rsidR="00E161EE" w:rsidRDefault="00312FCD">
      <w:pPr>
        <w:pStyle w:val="AxureImageParagraph"/>
      </w:pPr>
      <w:r>
        <w:rPr>
          <w:noProof/>
        </w:rPr>
        <w:drawing>
          <wp:inline distT="0" distB="0" distL="0" distR="0" wp14:anchorId="2E7283D9" wp14:editId="7A38D90C">
            <wp:extent cx="6848475" cy="444817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EE" w:rsidRDefault="00312FCD">
      <w:pPr>
        <w:pStyle w:val="AxureHeading2"/>
        <w:keepNext/>
      </w:pPr>
      <w:r>
        <w:br w:type="page"/>
      </w:r>
      <w:r>
        <w:lastRenderedPageBreak/>
        <w:t>App</w:t>
      </w:r>
    </w:p>
    <w:p w:rsidR="00E161EE" w:rsidRDefault="00312FCD">
      <w:pPr>
        <w:pStyle w:val="AxureImageParagraph"/>
      </w:pPr>
      <w:r>
        <w:rPr>
          <w:noProof/>
        </w:rPr>
        <w:drawing>
          <wp:inline distT="0" distB="0" distL="0" distR="0" wp14:anchorId="71EB8A8E" wp14:editId="742F6AAF">
            <wp:extent cx="6848475" cy="444817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EE" w:rsidRDefault="00312FCD">
      <w:pPr>
        <w:pStyle w:val="AxureHeading2"/>
        <w:keepNext/>
      </w:pPr>
      <w:r>
        <w:br w:type="page"/>
      </w:r>
      <w:r w:rsidR="00D233E8">
        <w:lastRenderedPageBreak/>
        <w:t>I</w:t>
      </w:r>
      <w:r>
        <w:t>nstalling</w:t>
      </w:r>
    </w:p>
    <w:p w:rsidR="00E161EE" w:rsidRDefault="00312FCD">
      <w:pPr>
        <w:pStyle w:val="AxureImageParagraph"/>
      </w:pPr>
      <w:r>
        <w:rPr>
          <w:noProof/>
        </w:rPr>
        <w:drawing>
          <wp:inline distT="0" distB="0" distL="0" distR="0" wp14:anchorId="5A1CBA94" wp14:editId="1B2E951D">
            <wp:extent cx="6848475" cy="444817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EE" w:rsidRDefault="00312FCD">
      <w:pPr>
        <w:pStyle w:val="AxureHeading2"/>
        <w:keepNext/>
      </w:pPr>
      <w:r>
        <w:br w:type="page"/>
      </w:r>
      <w:r>
        <w:lastRenderedPageBreak/>
        <w:t>Installed</w:t>
      </w:r>
    </w:p>
    <w:p w:rsidR="00E161EE" w:rsidRDefault="00312FCD">
      <w:pPr>
        <w:pStyle w:val="AxureImageParagraph"/>
      </w:pPr>
      <w:r>
        <w:rPr>
          <w:noProof/>
        </w:rPr>
        <w:drawing>
          <wp:inline distT="0" distB="0" distL="0" distR="0" wp14:anchorId="651B28BD" wp14:editId="5DF6C522">
            <wp:extent cx="6848475" cy="444817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CD" w:rsidRDefault="00D233E8" w:rsidP="00D233E8">
      <w:bookmarkStart w:id="0" w:name="_GoBack"/>
      <w:bookmarkEnd w:id="0"/>
      <w:r>
        <w:t xml:space="preserve"> </w:t>
      </w:r>
    </w:p>
    <w:sectPr w:rsidR="00312FCD" w:rsidSect="00D233E8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FCD" w:rsidRDefault="00312FCD" w:rsidP="00093BE1">
      <w:pPr>
        <w:spacing w:before="0" w:after="0"/>
      </w:pPr>
      <w:r>
        <w:separator/>
      </w:r>
    </w:p>
  </w:endnote>
  <w:endnote w:type="continuationSeparator" w:id="0">
    <w:p w:rsidR="00312FCD" w:rsidRDefault="00312FCD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233E8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7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FCD" w:rsidRDefault="00312FCD" w:rsidP="00093BE1">
      <w:pPr>
        <w:spacing w:before="0" w:after="0"/>
      </w:pPr>
      <w:r>
        <w:separator/>
      </w:r>
    </w:p>
  </w:footnote>
  <w:footnote w:type="continuationSeparator" w:id="0">
    <w:p w:rsidR="00312FCD" w:rsidRDefault="00312FCD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90888809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D233E8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OrgPortal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A050694"/>
    <w:multiLevelType w:val="multilevel"/>
    <w:tmpl w:val="0FB2A5D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4FD6D76"/>
    <w:multiLevelType w:val="multilevel"/>
    <w:tmpl w:val="4888E56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2F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233E8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161EE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6B709E"/>
    <w:rsid w:val="009D3071"/>
    <w:rsid w:val="00D0733C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B868AF-7851-4414-B68A-EE4403CB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7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OrgPortal</dc:title>
  <dc:subject>Wireframes</dc:subject>
  <dc:creator>Jerry Falconer</dc:creator>
  <cp:lastModifiedBy>Jerry Falconer</cp:lastModifiedBy>
  <cp:revision>3</cp:revision>
  <cp:lastPrinted>2010-09-03T00:33:00Z</cp:lastPrinted>
  <dcterms:created xsi:type="dcterms:W3CDTF">2010-09-03T21:47:00Z</dcterms:created>
  <dcterms:modified xsi:type="dcterms:W3CDTF">2014-02-10T14:51:00Z</dcterms:modified>
</cp:coreProperties>
</file>