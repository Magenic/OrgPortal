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AB4E63" w:rsidP="00AB4E6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Org Portal Web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AB4E63" w:rsidP="00AB4E6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Wireframes Final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AB4E63" w:rsidP="00AB4E6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Jerry Falconer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AB4E63" w:rsidP="00AB4E6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2/26/2014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AB4E63"/>
      </w:sdtContent>
    </w:sdt>
    <w:p w:rsidR="00122F16" w:rsidRDefault="00C15CE4" w:rsidP="00AB4E63">
      <w:pPr>
        <w:pStyle w:val="AxureHeading2"/>
        <w:keepNext/>
        <w:numPr>
          <w:ilvl w:val="0"/>
          <w:numId w:val="0"/>
        </w:numPr>
      </w:pPr>
      <w:r>
        <w:br w:type="page"/>
      </w:r>
    </w:p>
    <w:p w:rsidR="00122F16" w:rsidRDefault="00C15CE4">
      <w:pPr>
        <w:pStyle w:val="AxureHeading2"/>
        <w:keepNext/>
      </w:pPr>
      <w:r>
        <w:lastRenderedPageBreak/>
        <w:t xml:space="preserve">Home </w:t>
      </w:r>
      <w:r w:rsidR="00AB4E63">
        <w:t>(</w:t>
      </w:r>
      <w:r>
        <w:t>Upload</w:t>
      </w:r>
      <w:r w:rsidR="00AB4E63">
        <w:t xml:space="preserve"> App)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2DBBDD61" wp14:editId="1B28A470">
            <wp:extent cx="6848475" cy="53530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lastRenderedPageBreak/>
        <w:t>Main Nav</w:t>
      </w:r>
      <w:r w:rsidR="00AB4E63">
        <w:t>igation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01391A22" wp14:editId="06AC3BBC">
            <wp:extent cx="6848475" cy="53530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lastRenderedPageBreak/>
        <w:t>Upload</w:t>
      </w:r>
      <w:r w:rsidR="00AB4E63">
        <w:t>ed App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187C4350" wp14:editId="722F12E3">
            <wp:extent cx="6848475" cy="53530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63" w:rsidRDefault="00C15CE4" w:rsidP="00AB4E63">
      <w:pPr>
        <w:pStyle w:val="AxureHeading2"/>
        <w:keepNext/>
        <w:numPr>
          <w:ilvl w:val="0"/>
          <w:numId w:val="0"/>
        </w:numPr>
      </w:pPr>
      <w:r>
        <w:br w:type="page"/>
      </w:r>
    </w:p>
    <w:p w:rsidR="00122F16" w:rsidRDefault="00AB4E63">
      <w:pPr>
        <w:pStyle w:val="AxureHeading2"/>
        <w:keepNext/>
      </w:pPr>
      <w:r>
        <w:lastRenderedPageBreak/>
        <w:t xml:space="preserve">Manage Store - </w:t>
      </w:r>
      <w:r w:rsidR="00C15CE4">
        <w:t>Feature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12F48737" wp14:editId="49F404B3">
            <wp:extent cx="6848475" cy="517207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>
        <w:lastRenderedPageBreak/>
        <w:t>Feature Added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316517F3" wp14:editId="0E54A5B7">
            <wp:extent cx="6848475" cy="51720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 w:rsidR="00AB4E63">
        <w:lastRenderedPageBreak/>
        <w:t xml:space="preserve">Manage Store </w:t>
      </w:r>
      <w:r>
        <w:t>Categories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60660830" wp14:editId="455507CF">
            <wp:extent cx="6848475" cy="517207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>
        <w:lastRenderedPageBreak/>
        <w:t>Add Category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6A195907" wp14:editId="697950A9">
            <wp:extent cx="6848475" cy="517207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>
        <w:lastRenderedPageBreak/>
        <w:t>Category added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6E184B8B" wp14:editId="3516FFC5">
            <wp:extent cx="6848475" cy="517207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>
        <w:lastRenderedPageBreak/>
        <w:t>Delete Category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4E5EEE2D" wp14:editId="2AE4045F">
            <wp:extent cx="6848475" cy="517207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>
        <w:lastRenderedPageBreak/>
        <w:t>Edit Catego</w:t>
      </w:r>
      <w:r>
        <w:t>ry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08888A0E" wp14:editId="7924F0E2">
            <wp:extent cx="6848475" cy="5172075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>
        <w:lastRenderedPageBreak/>
        <w:t>Category Edit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1939F7FA" wp14:editId="5FEAFE9F">
            <wp:extent cx="6848475" cy="5172075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>
        <w:lastRenderedPageBreak/>
        <w:t>Edited Category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5536FA91" wp14:editId="39378097">
            <wp:extent cx="6848475" cy="517207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>
        <w:lastRenderedPageBreak/>
        <w:t>Branding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214CFA9F" wp14:editId="21377078">
            <wp:extent cx="6848475" cy="5172075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>
        <w:lastRenderedPageBreak/>
        <w:t>Save Branding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66E262BD" wp14:editId="15F2E0E0">
            <wp:extent cx="6848475" cy="5172075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C15CE4">
      <w:pPr>
        <w:pStyle w:val="AxureHeading2"/>
        <w:keepNext/>
      </w:pPr>
      <w:r>
        <w:br w:type="page"/>
      </w:r>
      <w:r>
        <w:lastRenderedPageBreak/>
        <w:t>Preview</w:t>
      </w:r>
    </w:p>
    <w:p w:rsidR="00122F16" w:rsidRDefault="00C15CE4">
      <w:pPr>
        <w:pStyle w:val="AxureImageParagraph"/>
      </w:pPr>
      <w:r>
        <w:rPr>
          <w:noProof/>
        </w:rPr>
        <w:drawing>
          <wp:inline distT="0" distB="0" distL="0" distR="0" wp14:anchorId="21A9C0A7" wp14:editId="085080E4">
            <wp:extent cx="6848475" cy="4295775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16" w:rsidRDefault="00122F16">
      <w:bookmarkStart w:id="0" w:name="_GoBack"/>
      <w:bookmarkEnd w:id="0"/>
    </w:p>
    <w:sectPr w:rsidR="00122F16" w:rsidSect="00AB4E63">
      <w:headerReference w:type="default" r:id="rId25"/>
      <w:footerReference w:type="default" r:id="rId26"/>
      <w:type w:val="continuous"/>
      <w:pgSz w:w="12240" w:h="15840"/>
      <w:pgMar w:top="720" w:right="720" w:bottom="72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CE4" w:rsidRDefault="00C15CE4" w:rsidP="00093BE1">
      <w:pPr>
        <w:spacing w:before="0" w:after="0"/>
      </w:pPr>
      <w:r>
        <w:separator/>
      </w:r>
    </w:p>
  </w:endnote>
  <w:endnote w:type="continuationSeparator" w:id="0">
    <w:p w:rsidR="00C15CE4" w:rsidRDefault="00C15CE4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AB4E63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16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CE4" w:rsidRDefault="00C15CE4" w:rsidP="00093BE1">
      <w:pPr>
        <w:spacing w:before="0" w:after="0"/>
      </w:pPr>
      <w:r>
        <w:separator/>
      </w:r>
    </w:p>
  </w:footnote>
  <w:footnote w:type="continuationSeparator" w:id="0">
    <w:p w:rsidR="00C15CE4" w:rsidRDefault="00C15CE4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77852740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AB4E63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Org Portal Web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786B91"/>
    <w:multiLevelType w:val="multilevel"/>
    <w:tmpl w:val="C70EE07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540"/>
        </w:tabs>
        <w:ind w:left="18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C6C7C8A"/>
    <w:multiLevelType w:val="multilevel"/>
    <w:tmpl w:val="2650333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22F16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B4E63"/>
    <w:rsid w:val="00AC49FE"/>
    <w:rsid w:val="00B007A7"/>
    <w:rsid w:val="00B14927"/>
    <w:rsid w:val="00B44158"/>
    <w:rsid w:val="00B77DA9"/>
    <w:rsid w:val="00BB4EDF"/>
    <w:rsid w:val="00BE24BC"/>
    <w:rsid w:val="00BF5069"/>
    <w:rsid w:val="00C15CE4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tabs>
        <w:tab w:val="clear" w:pos="540"/>
        <w:tab w:val="num" w:pos="360"/>
      </w:tabs>
      <w:spacing w:after="240"/>
      <w:ind w:left="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9D3071"/>
    <w:rsid w:val="00EF7266"/>
    <w:rsid w:val="00F3638D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8F8B24-BD5B-40DF-AE0C-AF52F2C2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5</TotalTime>
  <Pages>16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 Portal Web</dc:title>
  <dc:subject>Wireframes Final</dc:subject>
  <dc:creator>Jerry Falconer</dc:creator>
  <cp:lastModifiedBy>Jerry Falconer</cp:lastModifiedBy>
  <cp:revision>3</cp:revision>
  <cp:lastPrinted>2010-09-03T00:33:00Z</cp:lastPrinted>
  <dcterms:created xsi:type="dcterms:W3CDTF">2010-09-03T21:47:00Z</dcterms:created>
  <dcterms:modified xsi:type="dcterms:W3CDTF">2014-02-26T20:10:00Z</dcterms:modified>
</cp:coreProperties>
</file>